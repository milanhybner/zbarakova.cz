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82" w:rsidRPr="00ED01E7" w:rsidRDefault="00506582">
      <w:pPr>
        <w:pStyle w:val="Title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2" o:spid="_x0000_s1026" type="#_x0000_t75" style="position:absolute;left:0;text-align:left;margin-left:-3.8pt;margin-top:11.85pt;width:87.5pt;height:87.5pt;z-index:-251658240;visibility:visible" wrapcoords="-185 0 -185 21415 21600 21415 21600 0 -185 0">
            <v:imagedata r:id="rId5" o:title=""/>
            <w10:wrap type="tight"/>
          </v:shape>
        </w:pict>
      </w:r>
      <w:r w:rsidRPr="00ED01E7">
        <w:rPr>
          <w:rFonts w:ascii="Arial" w:hAnsi="Arial" w:cs="Arial"/>
          <w:sz w:val="24"/>
          <w:szCs w:val="24"/>
        </w:rPr>
        <w:t>T.J. SOKOL KOLÍN – Kmochova 14, 280 02 Kolín II.</w:t>
      </w:r>
    </w:p>
    <w:p w:rsidR="00506582" w:rsidRPr="00ED01E7" w:rsidRDefault="00506582">
      <w:pPr>
        <w:pStyle w:val="Subtitle"/>
        <w:rPr>
          <w:rFonts w:ascii="Arial" w:hAnsi="Arial" w:cs="Arial"/>
          <w:sz w:val="28"/>
          <w:szCs w:val="28"/>
        </w:rPr>
      </w:pPr>
    </w:p>
    <w:p w:rsidR="00506582" w:rsidRPr="00ED01E7" w:rsidRDefault="00506582">
      <w:pPr>
        <w:pStyle w:val="Subtitle"/>
        <w:rPr>
          <w:rFonts w:ascii="Arial" w:hAnsi="Arial" w:cs="Arial"/>
          <w:sz w:val="32"/>
          <w:szCs w:val="32"/>
        </w:rPr>
      </w:pPr>
      <w:r w:rsidRPr="00ED01E7">
        <w:rPr>
          <w:rFonts w:ascii="Arial" w:hAnsi="Arial" w:cs="Arial"/>
          <w:sz w:val="32"/>
          <w:szCs w:val="32"/>
        </w:rPr>
        <w:t>PROPOZICE</w:t>
      </w:r>
    </w:p>
    <w:p w:rsidR="00506582" w:rsidRPr="00ED01E7" w:rsidRDefault="00506582">
      <w:pPr>
        <w:pStyle w:val="Subtitle"/>
        <w:rPr>
          <w:rFonts w:ascii="Arial" w:hAnsi="Arial" w:cs="Arial"/>
          <w:sz w:val="28"/>
          <w:szCs w:val="28"/>
        </w:rPr>
      </w:pPr>
      <w:r w:rsidRPr="00ED01E7">
        <w:rPr>
          <w:rFonts w:ascii="Arial" w:hAnsi="Arial" w:cs="Arial"/>
          <w:sz w:val="28"/>
          <w:szCs w:val="28"/>
        </w:rPr>
        <w:t>oblastního závodu v MALÉM TEAMGYMU OPEN</w:t>
      </w:r>
    </w:p>
    <w:p w:rsidR="00506582" w:rsidRPr="00ED01E7" w:rsidRDefault="00506582">
      <w:pPr>
        <w:pStyle w:val="Subtitle"/>
        <w:rPr>
          <w:rFonts w:ascii="Arial" w:hAnsi="Arial" w:cs="Arial"/>
          <w:sz w:val="28"/>
          <w:szCs w:val="28"/>
        </w:rPr>
      </w:pPr>
      <w:r w:rsidRPr="00ED01E7">
        <w:rPr>
          <w:rFonts w:ascii="Arial" w:hAnsi="Arial" w:cs="Arial"/>
          <w:sz w:val="28"/>
          <w:szCs w:val="28"/>
        </w:rPr>
        <w:t xml:space="preserve">malá oblast – Kolín 12. 11. 2016 </w:t>
      </w:r>
    </w:p>
    <w:p w:rsidR="00506582" w:rsidRPr="00ED01E7" w:rsidRDefault="00506582">
      <w:pPr>
        <w:pStyle w:val="Subtitle"/>
        <w:rPr>
          <w:rFonts w:ascii="Arial" w:hAnsi="Arial" w:cs="Arial"/>
          <w:sz w:val="20"/>
          <w:szCs w:val="20"/>
        </w:rPr>
      </w:pPr>
      <w:r w:rsidRPr="00ED01E7">
        <w:rPr>
          <w:rFonts w:ascii="Arial" w:hAnsi="Arial" w:cs="Arial"/>
          <w:sz w:val="20"/>
          <w:szCs w:val="20"/>
        </w:rPr>
        <w:t>(kraj Královehradecký, Liberecký, Pardubický, Ústecký a východ Středočeského kraje)</w:t>
      </w:r>
    </w:p>
    <w:tbl>
      <w:tblPr>
        <w:tblW w:w="0" w:type="auto"/>
        <w:tblInd w:w="166" w:type="dxa"/>
        <w:tblBorders>
          <w:top w:val="thinThickSmallGap" w:sz="12" w:space="0" w:color="000000"/>
          <w:left w:val="thinThickSmallGap" w:sz="12" w:space="0" w:color="000000"/>
          <w:bottom w:val="thinThickSmallGap" w:sz="12" w:space="0" w:color="000000"/>
          <w:right w:val="thinThickSmallGap" w:sz="12" w:space="0" w:color="000000"/>
          <w:insideH w:val="thinThickSmallGap" w:sz="12" w:space="0" w:color="000000"/>
          <w:insideV w:val="thinThickSmallGap" w:sz="12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581"/>
      </w:tblGrid>
      <w:tr w:rsidR="00506582" w:rsidRPr="00ED01E7" w:rsidTr="009548E7">
        <w:trPr>
          <w:trHeight w:val="128"/>
        </w:trPr>
        <w:tc>
          <w:tcPr>
            <w:tcW w:w="10581" w:type="dxa"/>
            <w:tcBorders>
              <w:top w:val="nil"/>
              <w:left w:val="nil"/>
              <w:bottom w:val="thickThinSmallGap" w:sz="12" w:space="0" w:color="000000"/>
              <w:right w:val="nil"/>
            </w:tcBorders>
          </w:tcPr>
          <w:p w:rsidR="00506582" w:rsidRPr="00ED01E7" w:rsidRDefault="005065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01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pStyle w:val="Heading5"/>
        <w:rPr>
          <w:rFonts w:ascii="Arial" w:hAnsi="Arial" w:cs="Arial"/>
          <w:sz w:val="24"/>
          <w:szCs w:val="24"/>
          <w:u w:val="single"/>
        </w:rPr>
      </w:pPr>
      <w:r w:rsidRPr="00ED01E7">
        <w:rPr>
          <w:rFonts w:ascii="Arial" w:hAnsi="Arial" w:cs="Arial"/>
          <w:sz w:val="24"/>
          <w:szCs w:val="24"/>
          <w:u w:val="single"/>
        </w:rPr>
        <w:t>A</w:t>
      </w:r>
      <w:r w:rsidRPr="00ED01E7">
        <w:rPr>
          <w:rFonts w:ascii="Arial" w:hAnsi="Arial" w:cs="Arial"/>
          <w:sz w:val="24"/>
          <w:szCs w:val="24"/>
          <w:u w:val="single"/>
        </w:rPr>
        <w:tab/>
        <w:t xml:space="preserve">Všeobecná </w:t>
      </w:r>
      <w:r w:rsidRPr="00ED01E7">
        <w:rPr>
          <w:rFonts w:ascii="Arial" w:hAnsi="Arial" w:cs="Arial"/>
          <w:i w:val="0"/>
          <w:sz w:val="24"/>
          <w:szCs w:val="24"/>
          <w:u w:val="single"/>
        </w:rPr>
        <w:t>ustanovení</w:t>
      </w: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Pořadatel: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T.J. Sokol Kolín</w:t>
      </w: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Termín:</w:t>
      </w:r>
      <w:r w:rsidRPr="00ED01E7">
        <w:rPr>
          <w:rFonts w:ascii="Arial" w:hAnsi="Arial" w:cs="Arial"/>
          <w:b/>
          <w:bCs/>
          <w:sz w:val="22"/>
          <w:szCs w:val="22"/>
        </w:rPr>
        <w:tab/>
        <w:t xml:space="preserve">sobota </w:t>
      </w:r>
      <w:r w:rsidRPr="00ED01E7">
        <w:rPr>
          <w:rFonts w:ascii="Arial" w:hAnsi="Arial" w:cs="Arial"/>
          <w:b/>
          <w:color w:val="000000"/>
          <w:sz w:val="22"/>
          <w:szCs w:val="22"/>
        </w:rPr>
        <w:t>12. 11. 2016</w:t>
      </w: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 xml:space="preserve">Místo: 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tělocvična Sokola Kolín,</w:t>
      </w:r>
      <w:r w:rsidRPr="00ED01E7">
        <w:rPr>
          <w:rFonts w:ascii="Arial" w:hAnsi="Arial" w:cs="Arial"/>
          <w:b/>
          <w:bCs/>
          <w:sz w:val="22"/>
          <w:szCs w:val="22"/>
        </w:rPr>
        <w:t xml:space="preserve"> </w:t>
      </w:r>
      <w:r w:rsidRPr="00ED01E7">
        <w:rPr>
          <w:rFonts w:ascii="Arial" w:hAnsi="Arial" w:cs="Arial"/>
          <w:sz w:val="22"/>
          <w:szCs w:val="22"/>
        </w:rPr>
        <w:t>Kmochova 14, 280 02 Kolín II.</w:t>
      </w: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 xml:space="preserve">Ředitel závodu:      </w:t>
      </w:r>
      <w:r w:rsidRPr="00ED01E7">
        <w:rPr>
          <w:rFonts w:ascii="Arial" w:hAnsi="Arial" w:cs="Arial"/>
          <w:sz w:val="22"/>
          <w:szCs w:val="22"/>
        </w:rPr>
        <w:t>Josef Těšitel</w:t>
      </w: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 xml:space="preserve">Hlavní rozhodčí:     </w:t>
      </w:r>
      <w:r w:rsidRPr="00ED01E7">
        <w:rPr>
          <w:rFonts w:ascii="Arial" w:hAnsi="Arial" w:cs="Arial"/>
          <w:sz w:val="22"/>
          <w:szCs w:val="22"/>
        </w:rPr>
        <w:t>Ing. Jana Kosařová</w:t>
      </w: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ind w:left="708" w:hanging="705"/>
        <w:rPr>
          <w:rFonts w:ascii="Arial" w:hAnsi="Arial" w:cs="Arial"/>
          <w:b/>
          <w:bCs/>
          <w:sz w:val="22"/>
          <w:szCs w:val="22"/>
          <w:u w:val="single"/>
        </w:rPr>
      </w:pPr>
      <w:r w:rsidRPr="00ED01E7">
        <w:rPr>
          <w:rFonts w:ascii="Arial" w:hAnsi="Arial" w:cs="Arial"/>
          <w:b/>
          <w:bCs/>
          <w:sz w:val="22"/>
          <w:szCs w:val="22"/>
        </w:rPr>
        <w:t xml:space="preserve">Přihlášky:  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  <w:u w:val="single"/>
        </w:rPr>
        <w:t xml:space="preserve">Závod je otevřenou soutěží pro oddíly ČOS, ČASPV, AŠSK, … </w:t>
      </w: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1418"/>
        </w:tabs>
        <w:ind w:left="3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Vyplněné přihlášky zasílejte na adresu: </w:t>
      </w:r>
    </w:p>
    <w:p w:rsidR="00506582" w:rsidRPr="00ED01E7" w:rsidRDefault="00506582">
      <w:pPr>
        <w:tabs>
          <w:tab w:val="left" w:pos="1418"/>
        </w:tabs>
        <w:ind w:left="3"/>
        <w:rPr>
          <w:rFonts w:ascii="Arial" w:hAnsi="Arial" w:cs="Arial"/>
          <w:sz w:val="16"/>
          <w:szCs w:val="16"/>
        </w:rPr>
      </w:pPr>
      <w:r w:rsidRPr="00ED01E7">
        <w:rPr>
          <w:rFonts w:ascii="Arial" w:hAnsi="Arial" w:cs="Arial"/>
          <w:sz w:val="22"/>
          <w:szCs w:val="22"/>
        </w:rPr>
        <w:tab/>
      </w:r>
    </w:p>
    <w:p w:rsidR="00506582" w:rsidRPr="00ED01E7" w:rsidRDefault="00506582">
      <w:pPr>
        <w:tabs>
          <w:tab w:val="left" w:pos="1418"/>
        </w:tabs>
        <w:ind w:left="3"/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T.J. Sokol Kolín</w:t>
      </w:r>
    </w:p>
    <w:p w:rsidR="00506582" w:rsidRPr="00ED01E7" w:rsidRDefault="00506582">
      <w:pPr>
        <w:pStyle w:val="Heading7"/>
        <w:tabs>
          <w:tab w:val="clear" w:pos="2127"/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Kmochova 14</w:t>
      </w:r>
    </w:p>
    <w:p w:rsidR="00506582" w:rsidRPr="00ED01E7" w:rsidRDefault="00506582">
      <w:pPr>
        <w:tabs>
          <w:tab w:val="left" w:pos="1418"/>
        </w:tabs>
        <w:ind w:left="3"/>
        <w:rPr>
          <w:rFonts w:ascii="Arial" w:hAnsi="Arial" w:cs="Arial"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bCs/>
          <w:sz w:val="22"/>
          <w:szCs w:val="22"/>
        </w:rPr>
        <w:t xml:space="preserve">280 02 Kolín II </w:t>
      </w:r>
    </w:p>
    <w:p w:rsidR="00506582" w:rsidRPr="00ED01E7" w:rsidRDefault="00506582">
      <w:pPr>
        <w:ind w:left="4956" w:firstLine="708"/>
        <w:jc w:val="both"/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 xml:space="preserve">   </w:t>
      </w:r>
    </w:p>
    <w:p w:rsidR="00506582" w:rsidRPr="00ED01E7" w:rsidRDefault="00506582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nebo na e-mailovou adresu:</w:t>
      </w:r>
    </w:p>
    <w:p w:rsidR="00506582" w:rsidRPr="00ED01E7" w:rsidRDefault="00506582" w:rsidP="002B70B8">
      <w:pPr>
        <w:keepLines/>
        <w:autoSpaceDE w:val="0"/>
        <w:autoSpaceDN w:val="0"/>
        <w:adjustRightInd w:val="0"/>
        <w:spacing w:before="120"/>
        <w:ind w:left="810" w:hanging="810"/>
        <w:rPr>
          <w:rFonts w:ascii="Arial" w:hAnsi="Arial" w:cs="Arial"/>
          <w:color w:val="000000"/>
          <w:sz w:val="18"/>
          <w:szCs w:val="18"/>
        </w:rPr>
      </w:pP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hyperlink r:id="rId6" w:history="1">
        <w:r w:rsidRPr="00ED01E7">
          <w:rPr>
            <w:rStyle w:val="Hyperlink"/>
            <w:rFonts w:ascii="Arial" w:hAnsi="Arial" w:cs="Arial"/>
            <w:sz w:val="18"/>
            <w:szCs w:val="18"/>
          </w:rPr>
          <w:t>jana.sklenarova@tiscali.cz</w:t>
        </w:r>
      </w:hyperlink>
      <w:r w:rsidRPr="00ED01E7">
        <w:rPr>
          <w:rFonts w:ascii="Arial" w:hAnsi="Arial" w:cs="Arial"/>
          <w:color w:val="000000"/>
          <w:sz w:val="18"/>
          <w:szCs w:val="18"/>
        </w:rPr>
        <w:t xml:space="preserve">  a  </w:t>
      </w:r>
      <w:hyperlink r:id="rId7" w:history="1">
        <w:r w:rsidRPr="00ED01E7">
          <w:rPr>
            <w:rStyle w:val="Hyperlink"/>
            <w:rFonts w:ascii="Arial" w:hAnsi="Arial" w:cs="Arial"/>
            <w:sz w:val="18"/>
            <w:szCs w:val="18"/>
          </w:rPr>
          <w:t>ztyrsova@sokol.eu</w:t>
        </w:r>
      </w:hyperlink>
      <w:r w:rsidRPr="00ED01E7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06582" w:rsidRPr="00ED01E7" w:rsidRDefault="00506582">
      <w:pPr>
        <w:tabs>
          <w:tab w:val="left" w:pos="1418"/>
        </w:tabs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tabs>
          <w:tab w:val="left" w:pos="1418"/>
        </w:tabs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 xml:space="preserve">Uzávěrka přihlášek 4. 11. 2016, </w:t>
      </w:r>
    </w:p>
    <w:p w:rsidR="00506582" w:rsidRPr="00ED01E7" w:rsidRDefault="00506582">
      <w:pPr>
        <w:tabs>
          <w:tab w:val="left" w:pos="1418"/>
        </w:tabs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>na přihlášky došlé po tomto termínu nebude brán zřetel.</w:t>
      </w:r>
    </w:p>
    <w:p w:rsidR="00506582" w:rsidRPr="00ED01E7" w:rsidRDefault="00506582">
      <w:pPr>
        <w:rPr>
          <w:rFonts w:ascii="Arial" w:hAnsi="Arial" w:cs="Arial"/>
          <w:b/>
          <w:bCs/>
          <w:sz w:val="16"/>
          <w:szCs w:val="16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 xml:space="preserve"> </w:t>
      </w:r>
    </w:p>
    <w:p w:rsidR="00506582" w:rsidRPr="00ED01E7" w:rsidRDefault="00506582">
      <w:pPr>
        <w:tabs>
          <w:tab w:val="left" w:pos="709"/>
          <w:tab w:val="left" w:pos="1418"/>
        </w:tabs>
        <w:ind w:left="1418" w:hanging="1418"/>
        <w:jc w:val="both"/>
        <w:rPr>
          <w:rFonts w:ascii="Arial" w:hAnsi="Arial" w:cs="Arial"/>
          <w:color w:val="000000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Ubytování: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 xml:space="preserve">je možno zajistit v tělocvičně Sokola Kolín (na žíněnkách, ve vlastních spacích pytlích).  Poplatek 30,- Kč za osobu a noc. </w:t>
      </w:r>
      <w:r w:rsidRPr="00ED01E7">
        <w:rPr>
          <w:rFonts w:ascii="Arial" w:hAnsi="Arial" w:cs="Arial"/>
          <w:color w:val="000000"/>
          <w:sz w:val="22"/>
          <w:szCs w:val="22"/>
        </w:rPr>
        <w:t xml:space="preserve">Požadavky zašlete v termínu přihlášky na </w:t>
      </w:r>
      <w:hyperlink r:id="rId8" w:history="1">
        <w:r w:rsidRPr="00ED01E7">
          <w:rPr>
            <w:rStyle w:val="Hyperlink"/>
            <w:rFonts w:ascii="Arial" w:hAnsi="Arial" w:cs="Arial"/>
            <w:sz w:val="22"/>
            <w:szCs w:val="22"/>
          </w:rPr>
          <w:t>sokol_kolin@volny.cz</w:t>
        </w:r>
      </w:hyperlink>
      <w:r w:rsidRPr="00ED01E7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06582" w:rsidRPr="00ED01E7" w:rsidRDefault="00506582">
      <w:pPr>
        <w:tabs>
          <w:tab w:val="left" w:pos="2127"/>
        </w:tabs>
        <w:ind w:firstLine="705"/>
        <w:rPr>
          <w:rFonts w:ascii="Arial" w:hAnsi="Arial" w:cs="Arial"/>
          <w:sz w:val="16"/>
          <w:szCs w:val="16"/>
        </w:rPr>
      </w:pPr>
      <w:r w:rsidRPr="00ED01E7">
        <w:rPr>
          <w:rFonts w:ascii="Arial" w:hAnsi="Arial" w:cs="Arial"/>
          <w:sz w:val="16"/>
          <w:szCs w:val="16"/>
        </w:rPr>
        <w:t xml:space="preserve"> </w:t>
      </w:r>
    </w:p>
    <w:p w:rsidR="00506582" w:rsidRPr="00ED01E7" w:rsidRDefault="00506582">
      <w:pPr>
        <w:tabs>
          <w:tab w:val="left" w:pos="709"/>
        </w:tabs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Stravování: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pořadatel nezajišťuje</w:t>
      </w:r>
    </w:p>
    <w:p w:rsidR="00506582" w:rsidRPr="00ED01E7" w:rsidRDefault="00506582">
      <w:pPr>
        <w:rPr>
          <w:rFonts w:ascii="Arial" w:hAnsi="Arial" w:cs="Arial"/>
          <w:b/>
          <w:bCs/>
          <w:sz w:val="16"/>
          <w:szCs w:val="16"/>
        </w:rPr>
      </w:pP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Cestovné: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hradí vysílající složka</w:t>
      </w:r>
    </w:p>
    <w:p w:rsidR="00506582" w:rsidRPr="00ED01E7" w:rsidRDefault="00506582">
      <w:pPr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pStyle w:val="Heading5"/>
        <w:rPr>
          <w:rFonts w:ascii="Arial" w:hAnsi="Arial" w:cs="Arial"/>
          <w:i w:val="0"/>
          <w:sz w:val="24"/>
          <w:szCs w:val="24"/>
          <w:u w:val="single"/>
        </w:rPr>
      </w:pPr>
      <w:r w:rsidRPr="00ED01E7">
        <w:rPr>
          <w:rFonts w:ascii="Arial" w:hAnsi="Arial" w:cs="Arial"/>
          <w:i w:val="0"/>
          <w:sz w:val="24"/>
          <w:szCs w:val="24"/>
          <w:u w:val="single"/>
        </w:rPr>
        <w:t>B</w:t>
      </w:r>
      <w:r w:rsidRPr="00ED01E7">
        <w:rPr>
          <w:rFonts w:ascii="Arial" w:hAnsi="Arial" w:cs="Arial"/>
          <w:i w:val="0"/>
          <w:sz w:val="24"/>
          <w:szCs w:val="24"/>
          <w:u w:val="single"/>
        </w:rPr>
        <w:tab/>
        <w:t xml:space="preserve">Technická ustanovení </w:t>
      </w: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pStyle w:val="Heading1"/>
        <w:tabs>
          <w:tab w:val="left" w:pos="1418"/>
        </w:tabs>
        <w:ind w:left="1416" w:hanging="1416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 xml:space="preserve">Předpis: </w:t>
      </w:r>
      <w:r w:rsidRPr="00ED01E7">
        <w:rPr>
          <w:rFonts w:ascii="Arial" w:hAnsi="Arial" w:cs="Arial"/>
          <w:sz w:val="22"/>
          <w:szCs w:val="22"/>
        </w:rPr>
        <w:tab/>
        <w:t xml:space="preserve">Soutěží se podle </w:t>
      </w:r>
      <w:r w:rsidRPr="00ED01E7">
        <w:rPr>
          <w:rFonts w:ascii="Arial" w:hAnsi="Arial" w:cs="Arial"/>
          <w:sz w:val="22"/>
        </w:rPr>
        <w:t>Technická ustanovení a pravidla pro soutěže Malý TeamGym“ platná od 1. 9. 2015</w:t>
      </w:r>
      <w:r w:rsidRPr="00ED01E7">
        <w:rPr>
          <w:rFonts w:ascii="Arial" w:hAnsi="Arial" w:cs="Arial"/>
          <w:sz w:val="22"/>
          <w:szCs w:val="22"/>
        </w:rPr>
        <w:t xml:space="preserve">. Podmínky soutěže určuje „Rozpis soutěže Malý TeamGym pro rok 2016/2017“, schválený náčelnictvem ČOS dne 30. 6. 2016. Soutěže se </w:t>
      </w:r>
      <w:r w:rsidRPr="00ED01E7">
        <w:rPr>
          <w:rFonts w:ascii="Arial" w:hAnsi="Arial" w:cs="Arial"/>
          <w:sz w:val="22"/>
          <w:szCs w:val="22"/>
          <w:u w:val="single"/>
        </w:rPr>
        <w:t xml:space="preserve">nemohou </w:t>
      </w:r>
      <w:r w:rsidRPr="00ED01E7">
        <w:rPr>
          <w:rFonts w:ascii="Arial" w:hAnsi="Arial" w:cs="Arial"/>
          <w:sz w:val="22"/>
          <w:szCs w:val="22"/>
        </w:rPr>
        <w:t>zúčastnit závodníci, kteří startují v podzimní soutěži TeamGym Junior nebo se rok před daným soutěžním obdobím a v daném soutěžním období zúčastňují postupových soutěží ve sportovní gymnastice a v TeamGymu pořádaných ČGF.</w:t>
      </w:r>
    </w:p>
    <w:p w:rsidR="00506582" w:rsidRPr="00ED01E7" w:rsidRDefault="00506582">
      <w:pPr>
        <w:pStyle w:val="Heading1"/>
        <w:tabs>
          <w:tab w:val="left" w:pos="709"/>
          <w:tab w:val="left" w:pos="2694"/>
        </w:tabs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Disciplíny: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iCs/>
          <w:sz w:val="22"/>
          <w:szCs w:val="22"/>
        </w:rPr>
        <w:t>Akrobacie</w:t>
      </w:r>
      <w:r w:rsidRPr="00ED01E7">
        <w:rPr>
          <w:rFonts w:ascii="Arial" w:hAnsi="Arial" w:cs="Arial"/>
          <w:sz w:val="22"/>
          <w:szCs w:val="22"/>
        </w:rPr>
        <w:t xml:space="preserve"> (pružný akr. pás </w:t>
      </w:r>
      <w:smartTag w:uri="urn:schemas-microsoft-com:office:smarttags" w:element="metricconverter">
        <w:smartTagPr>
          <w:attr w:name="ProductID" w:val="12 m"/>
        </w:smartTagPr>
        <w:r w:rsidRPr="00ED01E7">
          <w:rPr>
            <w:rFonts w:ascii="Arial" w:hAnsi="Arial" w:cs="Arial"/>
            <w:sz w:val="22"/>
            <w:szCs w:val="22"/>
          </w:rPr>
          <w:t>12 m</w:t>
        </w:r>
      </w:smartTag>
      <w:r w:rsidRPr="00ED01E7">
        <w:rPr>
          <w:rFonts w:ascii="Arial" w:hAnsi="Arial" w:cs="Arial"/>
          <w:sz w:val="22"/>
          <w:szCs w:val="22"/>
        </w:rPr>
        <w:t xml:space="preserve"> + rozběh)</w:t>
      </w: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iCs/>
          <w:sz w:val="22"/>
          <w:szCs w:val="22"/>
        </w:rPr>
        <w:t>Trampolína</w:t>
      </w:r>
      <w:r w:rsidRPr="00ED01E7">
        <w:rPr>
          <w:rFonts w:ascii="Arial" w:hAnsi="Arial" w:cs="Arial"/>
          <w:sz w:val="22"/>
          <w:szCs w:val="22"/>
        </w:rPr>
        <w:t xml:space="preserve"> (rozběh pro trampolínu max. </w:t>
      </w:r>
      <w:smartTag w:uri="urn:schemas-microsoft-com:office:smarttags" w:element="metricconverter">
        <w:smartTagPr>
          <w:attr w:name="ProductID" w:val="12 m"/>
        </w:smartTagPr>
        <w:r w:rsidRPr="00ED01E7">
          <w:rPr>
            <w:rFonts w:ascii="Arial" w:hAnsi="Arial" w:cs="Arial"/>
            <w:sz w:val="22"/>
            <w:szCs w:val="22"/>
          </w:rPr>
          <w:t>12 m</w:t>
        </w:r>
      </w:smartTag>
      <w:r w:rsidRPr="00ED01E7">
        <w:rPr>
          <w:rFonts w:ascii="Arial" w:hAnsi="Arial" w:cs="Arial"/>
          <w:sz w:val="22"/>
          <w:szCs w:val="22"/>
        </w:rPr>
        <w:t>)</w:t>
      </w:r>
    </w:p>
    <w:p w:rsidR="00506582" w:rsidRPr="00ED01E7" w:rsidRDefault="0050658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 w:rsidP="00BB3970">
      <w:pPr>
        <w:jc w:val="both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Kategorie:</w:t>
      </w:r>
      <w:r w:rsidRPr="00ED01E7">
        <w:rPr>
          <w:rFonts w:ascii="Arial" w:hAnsi="Arial" w:cs="Arial"/>
          <w:sz w:val="22"/>
          <w:szCs w:val="22"/>
        </w:rPr>
        <w:tab/>
        <w:t>0   žactvo   do  8 let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 xml:space="preserve">rok nar. </w:t>
      </w:r>
      <w:smartTag w:uri="urn:schemas-microsoft-com:office:smarttags" w:element="metricconverter">
        <w:smartTagPr>
          <w:attr w:name="ProductID" w:val="2009 a"/>
        </w:smartTagPr>
        <w:r w:rsidRPr="00ED01E7">
          <w:rPr>
            <w:rFonts w:ascii="Arial" w:hAnsi="Arial" w:cs="Arial"/>
            <w:sz w:val="22"/>
            <w:szCs w:val="22"/>
          </w:rPr>
          <w:t>2009 a</w:t>
        </w:r>
      </w:smartTag>
      <w:r w:rsidRPr="00ED01E7">
        <w:rPr>
          <w:rFonts w:ascii="Arial" w:hAnsi="Arial" w:cs="Arial"/>
          <w:sz w:val="22"/>
          <w:szCs w:val="22"/>
        </w:rPr>
        <w:t xml:space="preserve"> mladší</w:t>
      </w:r>
    </w:p>
    <w:p w:rsidR="00506582" w:rsidRPr="00ED01E7" w:rsidRDefault="00506582" w:rsidP="00BB3970">
      <w:pPr>
        <w:ind w:left="360"/>
        <w:jc w:val="both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 xml:space="preserve">I.   žactvo   do 11 let 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 xml:space="preserve">rok nar. </w:t>
      </w:r>
      <w:smartTag w:uri="urn:schemas-microsoft-com:office:smarttags" w:element="metricconverter">
        <w:smartTagPr>
          <w:attr w:name="ProductID" w:val="2006 a"/>
        </w:smartTagPr>
        <w:r w:rsidRPr="00ED01E7">
          <w:rPr>
            <w:rFonts w:ascii="Arial" w:hAnsi="Arial" w:cs="Arial"/>
            <w:sz w:val="22"/>
            <w:szCs w:val="22"/>
          </w:rPr>
          <w:t>2006 a</w:t>
        </w:r>
      </w:smartTag>
      <w:r w:rsidRPr="00ED01E7">
        <w:rPr>
          <w:rFonts w:ascii="Arial" w:hAnsi="Arial" w:cs="Arial"/>
          <w:sz w:val="22"/>
          <w:szCs w:val="22"/>
        </w:rPr>
        <w:t xml:space="preserve"> mladší</w:t>
      </w:r>
    </w:p>
    <w:p w:rsidR="00506582" w:rsidRPr="00ED01E7" w:rsidRDefault="00506582" w:rsidP="00BB3970">
      <w:pPr>
        <w:ind w:left="360"/>
        <w:jc w:val="both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>II.  žactvo   do 16 let</w:t>
      </w:r>
      <w:r w:rsidRPr="00ED01E7">
        <w:rPr>
          <w:rFonts w:ascii="Arial" w:hAnsi="Arial" w:cs="Arial"/>
          <w:sz w:val="22"/>
          <w:szCs w:val="22"/>
        </w:rPr>
        <w:tab/>
        <w:t xml:space="preserve"> 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 xml:space="preserve">rok nar. </w:t>
      </w:r>
      <w:smartTag w:uri="urn:schemas-microsoft-com:office:smarttags" w:element="metricconverter">
        <w:smartTagPr>
          <w:attr w:name="ProductID" w:val="2001 a"/>
        </w:smartTagPr>
        <w:r w:rsidRPr="00ED01E7">
          <w:rPr>
            <w:rFonts w:ascii="Arial" w:hAnsi="Arial" w:cs="Arial"/>
            <w:sz w:val="22"/>
            <w:szCs w:val="22"/>
          </w:rPr>
          <w:t>2001 a</w:t>
        </w:r>
      </w:smartTag>
      <w:r w:rsidRPr="00ED01E7">
        <w:rPr>
          <w:rFonts w:ascii="Arial" w:hAnsi="Arial" w:cs="Arial"/>
          <w:sz w:val="22"/>
          <w:szCs w:val="22"/>
        </w:rPr>
        <w:t xml:space="preserve"> mladší</w:t>
      </w:r>
    </w:p>
    <w:p w:rsidR="00506582" w:rsidRPr="00ED01E7" w:rsidRDefault="00506582" w:rsidP="00BB3970">
      <w:pPr>
        <w:ind w:left="360"/>
        <w:jc w:val="both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>III. dorost a dospělí nad 16 let</w:t>
      </w:r>
      <w:r w:rsidRPr="00ED01E7">
        <w:rPr>
          <w:rFonts w:ascii="Arial" w:hAnsi="Arial" w:cs="Arial"/>
          <w:sz w:val="22"/>
          <w:szCs w:val="22"/>
        </w:rPr>
        <w:tab/>
        <w:t xml:space="preserve">rok nar. </w:t>
      </w:r>
      <w:smartTag w:uri="urn:schemas-microsoft-com:office:smarttags" w:element="metricconverter">
        <w:smartTagPr>
          <w:attr w:name="ProductID" w:val="2000 a"/>
        </w:smartTagPr>
        <w:r w:rsidRPr="00ED01E7">
          <w:rPr>
            <w:rFonts w:ascii="Arial" w:hAnsi="Arial" w:cs="Arial"/>
            <w:sz w:val="22"/>
            <w:szCs w:val="22"/>
          </w:rPr>
          <w:t>2000 a</w:t>
        </w:r>
      </w:smartTag>
      <w:r w:rsidRPr="00ED01E7">
        <w:rPr>
          <w:rFonts w:ascii="Arial" w:hAnsi="Arial" w:cs="Arial"/>
          <w:sz w:val="22"/>
          <w:szCs w:val="22"/>
        </w:rPr>
        <w:t xml:space="preserve"> starší</w:t>
      </w:r>
    </w:p>
    <w:p w:rsidR="00506582" w:rsidRPr="00ED01E7" w:rsidRDefault="00506582">
      <w:pPr>
        <w:tabs>
          <w:tab w:val="left" w:pos="2127"/>
        </w:tabs>
        <w:ind w:left="1416" w:firstLine="2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 xml:space="preserve">kategorie 0, I., II.  - </w:t>
      </w:r>
      <w:r w:rsidRPr="00ED01E7">
        <w:rPr>
          <w:rFonts w:ascii="Arial" w:hAnsi="Arial" w:cs="Arial"/>
          <w:sz w:val="22"/>
          <w:szCs w:val="22"/>
        </w:rPr>
        <w:t>závodí společně žáci, žákyně, smíšená družstva</w:t>
      </w:r>
    </w:p>
    <w:p w:rsidR="00506582" w:rsidRPr="00ED01E7" w:rsidRDefault="00506582">
      <w:pPr>
        <w:tabs>
          <w:tab w:val="left" w:pos="709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 xml:space="preserve">kategorie III.     - </w:t>
      </w:r>
      <w:r w:rsidRPr="00ED01E7">
        <w:rPr>
          <w:rFonts w:ascii="Arial" w:hAnsi="Arial" w:cs="Arial"/>
          <w:sz w:val="22"/>
          <w:szCs w:val="22"/>
        </w:rPr>
        <w:t>závodí společně dorostenci, muži, dorostenky, ženy, smíšená družstva</w:t>
      </w:r>
      <w:r w:rsidRPr="00ED01E7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506582" w:rsidRPr="00ED01E7" w:rsidRDefault="00506582">
      <w:pPr>
        <w:tabs>
          <w:tab w:val="left" w:pos="2127"/>
        </w:tabs>
        <w:ind w:left="1416" w:firstLine="2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709"/>
        </w:tabs>
        <w:ind w:left="709" w:firstLine="2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>O zařazení družstva do věkové kategorie rozhoduje věk nejstaršího závodníka.</w:t>
      </w:r>
    </w:p>
    <w:p w:rsidR="00506582" w:rsidRPr="00ED01E7" w:rsidRDefault="00506582">
      <w:pPr>
        <w:tabs>
          <w:tab w:val="left" w:pos="709"/>
        </w:tabs>
        <w:ind w:left="709" w:firstLine="2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pStyle w:val="Heading1"/>
        <w:tabs>
          <w:tab w:val="left" w:pos="709"/>
          <w:tab w:val="left" w:pos="2694"/>
        </w:tabs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 xml:space="preserve">Podmínky účasti:   </w:t>
      </w:r>
    </w:p>
    <w:p w:rsidR="00506582" w:rsidRPr="00ED01E7" w:rsidRDefault="00506582">
      <w:pPr>
        <w:pStyle w:val="Heading1"/>
        <w:numPr>
          <w:ilvl w:val="0"/>
          <w:numId w:val="15"/>
        </w:numPr>
        <w:tabs>
          <w:tab w:val="clear" w:pos="720"/>
          <w:tab w:val="left" w:pos="709"/>
          <w:tab w:val="left" w:pos="2694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>Včasné zaslání přihlášky - přihláška musí obsahovat: jmenný seznam závodníků s rodnými čísly, čísly členských průkazů ČOS. Všechna družstva musí splňovat veškeré požadavky rozpisu ČOS pro danou soutěž (www.teamgym.cz).</w:t>
      </w:r>
    </w:p>
    <w:p w:rsidR="00506582" w:rsidRPr="00ED01E7" w:rsidRDefault="00506582">
      <w:pPr>
        <w:pStyle w:val="Heading1"/>
        <w:numPr>
          <w:ilvl w:val="0"/>
          <w:numId w:val="15"/>
        </w:numPr>
        <w:tabs>
          <w:tab w:val="clear" w:pos="720"/>
          <w:tab w:val="left" w:pos="709"/>
          <w:tab w:val="left" w:pos="1985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ED01E7">
        <w:rPr>
          <w:rFonts w:ascii="Arial" w:hAnsi="Arial" w:cs="Arial"/>
          <w:color w:val="000000"/>
          <w:sz w:val="22"/>
          <w:szCs w:val="22"/>
        </w:rPr>
        <w:t>Zaplacení startovného 500,- Kč za každé družstvo ČOS, 800,- Kč za ostatní družstva – hotově při prezenci.</w:t>
      </w:r>
    </w:p>
    <w:p w:rsidR="00506582" w:rsidRPr="00ED01E7" w:rsidRDefault="00506582">
      <w:pPr>
        <w:numPr>
          <w:ilvl w:val="0"/>
          <w:numId w:val="20"/>
        </w:numPr>
        <w:tabs>
          <w:tab w:val="clear" w:pos="720"/>
          <w:tab w:val="left" w:pos="709"/>
          <w:tab w:val="left" w:pos="1985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Nominace minimálně jednoho rozhodčího za každé družstvo</w:t>
      </w:r>
      <w:r w:rsidRPr="00ED01E7">
        <w:rPr>
          <w:rFonts w:ascii="Arial" w:hAnsi="Arial" w:cs="Arial"/>
          <w:sz w:val="22"/>
          <w:szCs w:val="22"/>
        </w:rPr>
        <w:t xml:space="preserve"> – jejich jména a kontakt budou součástí přihlášky. V případě jeho nezajištění, bude požadována náhrada </w:t>
      </w:r>
      <w:r w:rsidRPr="00ED01E7">
        <w:rPr>
          <w:rFonts w:ascii="Arial" w:hAnsi="Arial" w:cs="Arial"/>
          <w:color w:val="000000"/>
          <w:sz w:val="22"/>
          <w:szCs w:val="22"/>
        </w:rPr>
        <w:t>300,-</w:t>
      </w:r>
      <w:r w:rsidRPr="00ED01E7">
        <w:rPr>
          <w:rFonts w:ascii="Arial" w:hAnsi="Arial" w:cs="Arial"/>
          <w:sz w:val="22"/>
          <w:szCs w:val="22"/>
        </w:rPr>
        <w:t xml:space="preserve"> Kč. </w:t>
      </w:r>
    </w:p>
    <w:p w:rsidR="00506582" w:rsidRPr="00ED01E7" w:rsidRDefault="00506582">
      <w:pPr>
        <w:numPr>
          <w:ilvl w:val="0"/>
          <w:numId w:val="20"/>
        </w:numPr>
        <w:tabs>
          <w:tab w:val="clear" w:pos="720"/>
          <w:tab w:val="left" w:pos="709"/>
          <w:tab w:val="left" w:pos="1985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Při prezenci družstvo odevzdá formuláře hodnocení.</w:t>
      </w:r>
    </w:p>
    <w:p w:rsidR="00506582" w:rsidRPr="00ED01E7" w:rsidRDefault="00506582">
      <w:pPr>
        <w:tabs>
          <w:tab w:val="left" w:pos="2694"/>
        </w:tabs>
        <w:rPr>
          <w:rFonts w:ascii="Arial" w:hAnsi="Arial" w:cs="Arial"/>
          <w:sz w:val="22"/>
          <w:szCs w:val="22"/>
        </w:rPr>
      </w:pPr>
    </w:p>
    <w:p w:rsidR="00506582" w:rsidRPr="00ED01E7" w:rsidRDefault="00506582" w:rsidP="00D26CF1">
      <w:pPr>
        <w:tabs>
          <w:tab w:val="left" w:pos="709"/>
        </w:tabs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 xml:space="preserve">Předběžný časový program: 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b/>
          <w:bCs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>Sobota 12. 11. 2016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 xml:space="preserve">Prezence, odevzdání obtíž. tabulek a hudby kat. </w:t>
      </w:r>
      <w:smartTag w:uri="urn:schemas-microsoft-com:office:smarttags" w:element="metricconverter">
        <w:smartTagPr>
          <w:attr w:name="ProductID" w:val="0 a"/>
        </w:smartTagPr>
        <w:r w:rsidRPr="00ED01E7">
          <w:rPr>
            <w:rFonts w:ascii="Arial" w:hAnsi="Arial" w:cs="Arial"/>
            <w:sz w:val="22"/>
            <w:szCs w:val="22"/>
          </w:rPr>
          <w:t>0 a</w:t>
        </w:r>
      </w:smartTag>
      <w:r w:rsidRPr="00ED01E7">
        <w:rPr>
          <w:rFonts w:ascii="Arial" w:hAnsi="Arial" w:cs="Arial"/>
          <w:sz w:val="22"/>
          <w:szCs w:val="22"/>
        </w:rPr>
        <w:t xml:space="preserve"> 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8,15 – 8,45</w:t>
      </w:r>
      <w:r w:rsidRPr="00ED01E7">
        <w:rPr>
          <w:rFonts w:ascii="Arial" w:hAnsi="Arial" w:cs="Arial"/>
          <w:sz w:val="22"/>
          <w:szCs w:val="22"/>
        </w:rPr>
        <w:t xml:space="preserve"> </w:t>
      </w:r>
      <w:r w:rsidRPr="00ED01E7">
        <w:rPr>
          <w:rFonts w:ascii="Arial" w:hAnsi="Arial" w:cs="Arial"/>
          <w:sz w:val="22"/>
          <w:szCs w:val="22"/>
        </w:rPr>
        <w:tab/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 xml:space="preserve">Porada rozhodčích kategorií </w:t>
      </w:r>
      <w:smartTag w:uri="urn:schemas-microsoft-com:office:smarttags" w:element="metricconverter">
        <w:smartTagPr>
          <w:attr w:name="ProductID" w:val="0 a"/>
        </w:smartTagPr>
        <w:r w:rsidRPr="00ED01E7">
          <w:rPr>
            <w:rFonts w:ascii="Arial" w:hAnsi="Arial" w:cs="Arial"/>
            <w:sz w:val="22"/>
            <w:szCs w:val="22"/>
          </w:rPr>
          <w:t>0 a</w:t>
        </w:r>
      </w:smartTag>
      <w:r w:rsidRPr="00ED01E7">
        <w:rPr>
          <w:rFonts w:ascii="Arial" w:hAnsi="Arial" w:cs="Arial"/>
          <w:sz w:val="22"/>
          <w:szCs w:val="22"/>
        </w:rPr>
        <w:t xml:space="preserve"> 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>8,45 – 9,00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Organizované rozcvičení kategorií </w:t>
      </w:r>
      <w:smartTag w:uri="urn:schemas-microsoft-com:office:smarttags" w:element="metricconverter">
        <w:smartTagPr>
          <w:attr w:name="ProductID" w:val="0 a"/>
        </w:smartTagPr>
        <w:r w:rsidRPr="00ED01E7">
          <w:rPr>
            <w:rFonts w:ascii="Arial" w:hAnsi="Arial" w:cs="Arial"/>
            <w:sz w:val="22"/>
            <w:szCs w:val="22"/>
          </w:rPr>
          <w:t>0 a</w:t>
        </w:r>
      </w:smartTag>
      <w:r w:rsidRPr="00ED01E7">
        <w:rPr>
          <w:rFonts w:ascii="Arial" w:hAnsi="Arial" w:cs="Arial"/>
          <w:sz w:val="22"/>
          <w:szCs w:val="22"/>
        </w:rPr>
        <w:t xml:space="preserve"> 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9,00 – 10,30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Slavnostní nástup kategorií </w:t>
      </w:r>
      <w:smartTag w:uri="urn:schemas-microsoft-com:office:smarttags" w:element="metricconverter">
        <w:smartTagPr>
          <w:attr w:name="ProductID" w:val="0 a"/>
        </w:smartTagPr>
        <w:r w:rsidRPr="00ED01E7">
          <w:rPr>
            <w:rFonts w:ascii="Arial" w:hAnsi="Arial" w:cs="Arial"/>
            <w:sz w:val="22"/>
            <w:szCs w:val="22"/>
          </w:rPr>
          <w:t>0 a</w:t>
        </w:r>
      </w:smartTag>
      <w:r w:rsidRPr="00ED01E7">
        <w:rPr>
          <w:rFonts w:ascii="Arial" w:hAnsi="Arial" w:cs="Arial"/>
          <w:sz w:val="22"/>
          <w:szCs w:val="22"/>
        </w:rPr>
        <w:t xml:space="preserve"> 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 xml:space="preserve">          </w:t>
      </w:r>
      <w:r w:rsidRPr="00ED01E7">
        <w:rPr>
          <w:rFonts w:ascii="Arial" w:hAnsi="Arial" w:cs="Arial"/>
          <w:sz w:val="22"/>
          <w:szCs w:val="22"/>
        </w:rPr>
        <w:tab/>
        <w:t>10,30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Závod kategorií </w:t>
      </w:r>
      <w:smartTag w:uri="urn:schemas-microsoft-com:office:smarttags" w:element="metricconverter">
        <w:smartTagPr>
          <w:attr w:name="ProductID" w:val="0 a"/>
        </w:smartTagPr>
        <w:r w:rsidRPr="00ED01E7">
          <w:rPr>
            <w:rFonts w:ascii="Arial" w:hAnsi="Arial" w:cs="Arial"/>
            <w:sz w:val="22"/>
            <w:szCs w:val="22"/>
          </w:rPr>
          <w:t>0 a</w:t>
        </w:r>
      </w:smartTag>
      <w:r w:rsidRPr="00ED01E7">
        <w:rPr>
          <w:rFonts w:ascii="Arial" w:hAnsi="Arial" w:cs="Arial"/>
          <w:sz w:val="22"/>
          <w:szCs w:val="22"/>
        </w:rPr>
        <w:t xml:space="preserve"> 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10,40 – 12,30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Slavnostní nástup a vyhlášení výsledků kategorií </w:t>
      </w:r>
      <w:smartTag w:uri="urn:schemas-microsoft-com:office:smarttags" w:element="metricconverter">
        <w:smartTagPr>
          <w:attr w:name="ProductID" w:val="0 a"/>
        </w:smartTagPr>
        <w:r w:rsidRPr="00ED01E7">
          <w:rPr>
            <w:rFonts w:ascii="Arial" w:hAnsi="Arial" w:cs="Arial"/>
            <w:sz w:val="22"/>
            <w:szCs w:val="22"/>
          </w:rPr>
          <w:t>0 a</w:t>
        </w:r>
      </w:smartTag>
      <w:r w:rsidRPr="00ED01E7">
        <w:rPr>
          <w:rFonts w:ascii="Arial" w:hAnsi="Arial" w:cs="Arial"/>
          <w:sz w:val="22"/>
          <w:szCs w:val="22"/>
        </w:rPr>
        <w:t xml:space="preserve"> I</w:t>
      </w:r>
      <w:r w:rsidRPr="00ED01E7">
        <w:rPr>
          <w:rFonts w:ascii="Arial" w:hAnsi="Arial" w:cs="Arial"/>
          <w:sz w:val="22"/>
          <w:szCs w:val="22"/>
        </w:rPr>
        <w:tab/>
        <w:t>12,45</w:t>
      </w:r>
      <w:r w:rsidRPr="00ED01E7">
        <w:rPr>
          <w:rFonts w:ascii="Arial" w:hAnsi="Arial" w:cs="Arial"/>
          <w:sz w:val="22"/>
          <w:szCs w:val="22"/>
        </w:rPr>
        <w:tab/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</w:p>
    <w:p w:rsidR="00506582" w:rsidRPr="00ED01E7" w:rsidRDefault="00506582" w:rsidP="001C7184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Prezence, odevzdání obtíž. tabulek a hudby kat. II a III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11,30 – 12,00</w:t>
      </w:r>
      <w:r w:rsidRPr="00ED01E7">
        <w:rPr>
          <w:rFonts w:ascii="Arial" w:hAnsi="Arial" w:cs="Arial"/>
          <w:sz w:val="22"/>
          <w:szCs w:val="22"/>
        </w:rPr>
        <w:t xml:space="preserve"> </w:t>
      </w:r>
      <w:r w:rsidRPr="00ED01E7">
        <w:rPr>
          <w:rFonts w:ascii="Arial" w:hAnsi="Arial" w:cs="Arial"/>
          <w:sz w:val="22"/>
          <w:szCs w:val="22"/>
        </w:rPr>
        <w:tab/>
      </w:r>
    </w:p>
    <w:p w:rsidR="00506582" w:rsidRPr="00ED01E7" w:rsidRDefault="00506582" w:rsidP="001C7184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Porada rozhodčích kategorií II a III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>12,45 – 13,00</w:t>
      </w:r>
    </w:p>
    <w:p w:rsidR="00506582" w:rsidRPr="00ED01E7" w:rsidRDefault="00506582" w:rsidP="001C7184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Organizované rozcvičení kategorií II a III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13,00 – 14,00</w:t>
      </w:r>
    </w:p>
    <w:p w:rsidR="00506582" w:rsidRPr="00ED01E7" w:rsidRDefault="00506582" w:rsidP="001C7184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Slavnostní nástup kategorií II a III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  <w:t xml:space="preserve">          </w:t>
      </w:r>
      <w:r w:rsidRPr="00ED01E7">
        <w:rPr>
          <w:rFonts w:ascii="Arial" w:hAnsi="Arial" w:cs="Arial"/>
          <w:sz w:val="22"/>
          <w:szCs w:val="22"/>
        </w:rPr>
        <w:tab/>
        <w:t>14,15</w:t>
      </w:r>
    </w:p>
    <w:p w:rsidR="00506582" w:rsidRPr="00ED01E7" w:rsidRDefault="00506582" w:rsidP="001C7184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Závod kategorií II a III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b/>
          <w:bCs/>
          <w:sz w:val="22"/>
          <w:szCs w:val="22"/>
        </w:rPr>
        <w:t>14,30 – 16,00</w:t>
      </w:r>
    </w:p>
    <w:p w:rsidR="00506582" w:rsidRPr="00ED01E7" w:rsidRDefault="00506582" w:rsidP="001C7184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Slavnostní nástup a vyhlášení výsledků kategorií II a III</w:t>
      </w:r>
      <w:r w:rsidRPr="00ED01E7">
        <w:rPr>
          <w:rFonts w:ascii="Arial" w:hAnsi="Arial" w:cs="Arial"/>
          <w:sz w:val="22"/>
          <w:szCs w:val="22"/>
        </w:rPr>
        <w:tab/>
        <w:t>16,15</w:t>
      </w:r>
      <w:r w:rsidRPr="00ED01E7">
        <w:rPr>
          <w:rFonts w:ascii="Arial" w:hAnsi="Arial" w:cs="Arial"/>
          <w:sz w:val="22"/>
          <w:szCs w:val="22"/>
        </w:rPr>
        <w:tab/>
        <w:t xml:space="preserve"> </w:t>
      </w:r>
    </w:p>
    <w:p w:rsidR="00506582" w:rsidRPr="00ED01E7" w:rsidRDefault="00506582" w:rsidP="00D26CF1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   </w:t>
      </w:r>
      <w:r w:rsidRPr="00ED01E7">
        <w:rPr>
          <w:rFonts w:ascii="Arial" w:hAnsi="Arial" w:cs="Arial"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ab/>
      </w:r>
    </w:p>
    <w:p w:rsidR="00506582" w:rsidRPr="00ED01E7" w:rsidRDefault="00506582">
      <w:pPr>
        <w:tabs>
          <w:tab w:val="left" w:pos="709"/>
        </w:tabs>
        <w:ind w:firstLine="708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709"/>
          <w:tab w:val="left" w:pos="1418"/>
        </w:tabs>
        <w:ind w:left="1418" w:hanging="1418"/>
        <w:jc w:val="both"/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Postup: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Do přeboru ČOS - oblast Čechy (</w:t>
      </w:r>
      <w:r w:rsidRPr="00ED01E7">
        <w:rPr>
          <w:rFonts w:ascii="Arial" w:hAnsi="Arial" w:cs="Arial"/>
          <w:color w:val="000000"/>
          <w:sz w:val="22"/>
          <w:szCs w:val="22"/>
        </w:rPr>
        <w:t xml:space="preserve">Praha </w:t>
      </w:r>
      <w:r w:rsidRPr="00ED01E7">
        <w:rPr>
          <w:rFonts w:ascii="Arial" w:hAnsi="Arial" w:cs="Arial"/>
          <w:sz w:val="22"/>
          <w:szCs w:val="22"/>
        </w:rPr>
        <w:t>15. 1. 2017) postupují všechna družstva</w:t>
      </w:r>
      <w:r w:rsidRPr="00ED01E7">
        <w:rPr>
          <w:rFonts w:ascii="Arial" w:hAnsi="Arial" w:cs="Arial"/>
        </w:rPr>
        <w:t xml:space="preserve"> </w:t>
      </w:r>
      <w:r w:rsidRPr="00ED01E7">
        <w:rPr>
          <w:rFonts w:ascii="Arial" w:hAnsi="Arial" w:cs="Arial"/>
          <w:sz w:val="22"/>
          <w:szCs w:val="22"/>
        </w:rPr>
        <w:t>ČOS.</w:t>
      </w:r>
      <w:r w:rsidRPr="00ED01E7">
        <w:rPr>
          <w:rFonts w:ascii="Arial" w:hAnsi="Arial" w:cs="Arial"/>
        </w:rPr>
        <w:t xml:space="preserve"> </w:t>
      </w:r>
      <w:r w:rsidRPr="00ED01E7">
        <w:rPr>
          <w:rFonts w:ascii="Arial" w:hAnsi="Arial" w:cs="Arial"/>
          <w:sz w:val="22"/>
          <w:szCs w:val="22"/>
        </w:rPr>
        <w:t>Start v malé oblasti je podmínkou účasti v soutěži dané výše zmíněným rozpisem.</w:t>
      </w:r>
      <w:r w:rsidRPr="00ED01E7">
        <w:rPr>
          <w:rFonts w:ascii="Arial" w:hAnsi="Arial" w:cs="Arial"/>
          <w:sz w:val="22"/>
          <w:szCs w:val="22"/>
        </w:rPr>
        <w:tab/>
      </w:r>
    </w:p>
    <w:p w:rsidR="00506582" w:rsidRPr="00ED01E7" w:rsidRDefault="00506582">
      <w:pPr>
        <w:rPr>
          <w:rFonts w:ascii="Arial" w:hAnsi="Arial" w:cs="Arial"/>
          <w:b/>
          <w:bCs/>
        </w:rPr>
      </w:pPr>
      <w:r w:rsidRPr="00ED01E7">
        <w:rPr>
          <w:rFonts w:ascii="Arial" w:hAnsi="Arial" w:cs="Arial"/>
        </w:rPr>
        <w:t xml:space="preserve">    </w:t>
      </w:r>
    </w:p>
    <w:p w:rsidR="00506582" w:rsidRPr="00ED01E7" w:rsidRDefault="00506582">
      <w:pPr>
        <w:pStyle w:val="Heading6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ED01E7">
        <w:rPr>
          <w:rFonts w:ascii="Arial" w:hAnsi="Arial" w:cs="Arial"/>
          <w:sz w:val="22"/>
          <w:szCs w:val="22"/>
          <w:u w:val="single"/>
        </w:rPr>
        <w:t>C</w:t>
      </w:r>
      <w:r w:rsidRPr="00ED01E7">
        <w:rPr>
          <w:rFonts w:ascii="Arial" w:hAnsi="Arial" w:cs="Arial"/>
          <w:sz w:val="22"/>
          <w:szCs w:val="22"/>
          <w:u w:val="single"/>
        </w:rPr>
        <w:tab/>
      </w:r>
      <w:r w:rsidRPr="00ED01E7">
        <w:rPr>
          <w:rFonts w:ascii="Arial" w:hAnsi="Arial" w:cs="Arial"/>
          <w:i/>
          <w:sz w:val="22"/>
          <w:szCs w:val="22"/>
          <w:u w:val="single"/>
        </w:rPr>
        <w:t>Závěrečná</w:t>
      </w:r>
      <w:r w:rsidRPr="00ED01E7">
        <w:rPr>
          <w:rFonts w:ascii="Arial" w:hAnsi="Arial" w:cs="Arial"/>
          <w:sz w:val="22"/>
          <w:szCs w:val="22"/>
          <w:u w:val="single"/>
        </w:rPr>
        <w:t xml:space="preserve"> </w:t>
      </w:r>
      <w:r w:rsidRPr="00ED01E7">
        <w:rPr>
          <w:rFonts w:ascii="Arial" w:hAnsi="Arial" w:cs="Arial"/>
          <w:i/>
          <w:sz w:val="24"/>
          <w:szCs w:val="24"/>
          <w:u w:val="single"/>
        </w:rPr>
        <w:t>ustanovení</w:t>
      </w: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pStyle w:val="Heading2"/>
        <w:tabs>
          <w:tab w:val="left" w:pos="709"/>
          <w:tab w:val="left" w:pos="2694"/>
        </w:tabs>
        <w:ind w:left="2694" w:hanging="2694"/>
        <w:rPr>
          <w:rFonts w:ascii="Arial" w:hAnsi="Arial" w:cs="Arial"/>
          <w:i w:val="0"/>
          <w:iCs w:val="0"/>
          <w:sz w:val="22"/>
          <w:szCs w:val="22"/>
        </w:rPr>
      </w:pPr>
      <w:r w:rsidRPr="00ED01E7">
        <w:rPr>
          <w:rFonts w:ascii="Arial" w:hAnsi="Arial" w:cs="Arial"/>
          <w:i w:val="0"/>
          <w:iCs w:val="0"/>
          <w:sz w:val="22"/>
          <w:szCs w:val="22"/>
        </w:rPr>
        <w:t>Hudba:</w:t>
      </w:r>
      <w:r w:rsidRPr="00ED01E7">
        <w:rPr>
          <w:rFonts w:ascii="Arial" w:hAnsi="Arial" w:cs="Arial"/>
          <w:i w:val="0"/>
          <w:iCs w:val="0"/>
          <w:sz w:val="22"/>
          <w:szCs w:val="22"/>
        </w:rPr>
        <w:tab/>
        <w:t xml:space="preserve">Hudební doprovod pro každou disciplínu musí mít každé družstvo zvlášť </w:t>
      </w:r>
      <w:r w:rsidRPr="00ED01E7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br/>
      </w:r>
      <w:r w:rsidRPr="00ED01E7">
        <w:rPr>
          <w:rFonts w:ascii="Arial" w:hAnsi="Arial" w:cs="Arial"/>
          <w:i w:val="0"/>
          <w:iCs w:val="0"/>
          <w:sz w:val="22"/>
          <w:szCs w:val="22"/>
        </w:rPr>
        <w:t>na CD, které navíc musí být označeno číslem skladby. Všechna CD budou označeny jménem družstva a názvem disciplíny. Odevzdává se při prezenci.</w:t>
      </w:r>
    </w:p>
    <w:p w:rsidR="00506582" w:rsidRPr="00ED01E7" w:rsidRDefault="00506582">
      <w:pPr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709"/>
          <w:tab w:val="left" w:pos="2694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Výsledky: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Budou po vyhlášení výsledků k dispozici pro každé družstvo.</w:t>
      </w:r>
    </w:p>
    <w:p w:rsidR="00506582" w:rsidRPr="00ED01E7" w:rsidRDefault="00506582">
      <w:pPr>
        <w:ind w:left="2124" w:firstLine="708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709"/>
          <w:tab w:val="left" w:pos="2694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Rozhodčí:</w:t>
      </w:r>
      <w:r w:rsidRPr="00ED01E7">
        <w:rPr>
          <w:rFonts w:ascii="Arial" w:hAnsi="Arial" w:cs="Arial"/>
          <w:b/>
          <w:bCs/>
          <w:sz w:val="22"/>
          <w:szCs w:val="22"/>
        </w:rPr>
        <w:tab/>
      </w:r>
      <w:r w:rsidRPr="00ED01E7">
        <w:rPr>
          <w:rFonts w:ascii="Arial" w:hAnsi="Arial" w:cs="Arial"/>
          <w:sz w:val="22"/>
          <w:szCs w:val="22"/>
        </w:rPr>
        <w:t>Budou rozděleni na poradě rozhodčích v sobotu 12. 11. 2016.</w:t>
      </w:r>
    </w:p>
    <w:p w:rsidR="00506582" w:rsidRPr="00ED01E7" w:rsidRDefault="00506582" w:rsidP="00A8422D">
      <w:pPr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  </w:t>
      </w:r>
    </w:p>
    <w:p w:rsidR="00506582" w:rsidRPr="00ED01E7" w:rsidRDefault="00506582" w:rsidP="00691D08">
      <w:pPr>
        <w:tabs>
          <w:tab w:val="left" w:pos="709"/>
          <w:tab w:val="left" w:pos="2694"/>
        </w:tabs>
        <w:ind w:left="2694" w:hanging="2694"/>
        <w:jc w:val="both"/>
        <w:rPr>
          <w:rFonts w:ascii="Arial" w:hAnsi="Arial" w:cs="Arial"/>
          <w:color w:val="0000FF"/>
          <w:sz w:val="22"/>
          <w:szCs w:val="22"/>
        </w:rPr>
      </w:pPr>
      <w:r w:rsidRPr="00ED01E7">
        <w:rPr>
          <w:rFonts w:ascii="Arial" w:hAnsi="Arial" w:cs="Arial"/>
          <w:b/>
          <w:bCs/>
          <w:color w:val="000000"/>
          <w:sz w:val="22"/>
          <w:szCs w:val="22"/>
        </w:rPr>
        <w:t>Upozornění:</w:t>
      </w:r>
      <w:r w:rsidRPr="00ED01E7">
        <w:rPr>
          <w:rFonts w:ascii="Arial" w:hAnsi="Arial" w:cs="Arial"/>
          <w:color w:val="0000FF"/>
          <w:sz w:val="22"/>
          <w:szCs w:val="22"/>
        </w:rPr>
        <w:tab/>
      </w:r>
      <w:r w:rsidRPr="00ED01E7">
        <w:rPr>
          <w:rFonts w:ascii="Arial" w:hAnsi="Arial" w:cs="Arial"/>
          <w:color w:val="000000"/>
          <w:sz w:val="22"/>
          <w:szCs w:val="22"/>
        </w:rPr>
        <w:t xml:space="preserve">volný vstup do tělocvičny mají </w:t>
      </w:r>
      <w:r w:rsidRPr="00ED01E7">
        <w:rPr>
          <w:rFonts w:ascii="Arial" w:hAnsi="Arial" w:cs="Arial"/>
          <w:b/>
          <w:color w:val="000000"/>
          <w:sz w:val="22"/>
          <w:szCs w:val="22"/>
        </w:rPr>
        <w:t>pouze závodníci a závodnice právě závodící kategorie, rozhodčí, organizátoři a nutný doprovod družstev</w:t>
      </w:r>
      <w:r w:rsidRPr="00ED01E7">
        <w:rPr>
          <w:rFonts w:ascii="Arial" w:hAnsi="Arial" w:cs="Arial"/>
          <w:color w:val="000000"/>
          <w:sz w:val="22"/>
          <w:szCs w:val="22"/>
        </w:rPr>
        <w:t xml:space="preserve"> (pro ostatní budou vyhrazeny prostory)</w:t>
      </w:r>
      <w:r w:rsidRPr="00ED01E7">
        <w:rPr>
          <w:rFonts w:ascii="Arial" w:hAnsi="Arial" w:cs="Arial"/>
          <w:color w:val="000000"/>
          <w:sz w:val="22"/>
          <w:szCs w:val="22"/>
        </w:rPr>
        <w:tab/>
      </w:r>
      <w:r w:rsidRPr="00ED01E7">
        <w:rPr>
          <w:rFonts w:ascii="Arial" w:hAnsi="Arial" w:cs="Arial"/>
          <w:color w:val="0000FF"/>
          <w:sz w:val="22"/>
          <w:szCs w:val="22"/>
        </w:rPr>
        <w:tab/>
      </w:r>
      <w:r w:rsidRPr="00ED01E7">
        <w:rPr>
          <w:rFonts w:ascii="Arial" w:hAnsi="Arial" w:cs="Arial"/>
          <w:color w:val="0000FF"/>
          <w:sz w:val="22"/>
          <w:szCs w:val="22"/>
        </w:rPr>
        <w:tab/>
      </w:r>
      <w:r w:rsidRPr="00ED01E7">
        <w:rPr>
          <w:rFonts w:ascii="Arial" w:hAnsi="Arial" w:cs="Arial"/>
          <w:color w:val="0000FF"/>
          <w:sz w:val="22"/>
          <w:szCs w:val="22"/>
        </w:rPr>
        <w:tab/>
      </w:r>
      <w:r w:rsidRPr="00ED01E7">
        <w:rPr>
          <w:rFonts w:ascii="Arial" w:hAnsi="Arial" w:cs="Arial"/>
          <w:color w:val="0000FF"/>
          <w:sz w:val="22"/>
          <w:szCs w:val="22"/>
        </w:rPr>
        <w:tab/>
      </w:r>
    </w:p>
    <w:p w:rsidR="00506582" w:rsidRPr="00ED01E7" w:rsidRDefault="00506582">
      <w:pPr>
        <w:tabs>
          <w:tab w:val="left" w:pos="709"/>
          <w:tab w:val="left" w:pos="2694"/>
        </w:tabs>
        <w:rPr>
          <w:rFonts w:ascii="Arial" w:hAnsi="Arial" w:cs="Arial"/>
          <w:color w:val="0000FF"/>
          <w:sz w:val="22"/>
          <w:szCs w:val="22"/>
        </w:rPr>
      </w:pPr>
    </w:p>
    <w:p w:rsidR="00506582" w:rsidRPr="00ED01E7" w:rsidRDefault="00506582">
      <w:pPr>
        <w:pStyle w:val="BodyTextIndent3"/>
        <w:ind w:left="0"/>
        <w:jc w:val="left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D01E7">
        <w:rPr>
          <w:rFonts w:ascii="Arial" w:hAnsi="Arial" w:cs="Arial"/>
          <w:sz w:val="20"/>
          <w:szCs w:val="20"/>
          <w:u w:val="single"/>
        </w:rPr>
        <w:t>Propozice s rozlosováním a upřesněným harmonogramem závodu budou řádně přihlášeným družstvům rozeslány do  9. 11. 2016.</w:t>
      </w:r>
    </w:p>
    <w:p w:rsidR="00506582" w:rsidRPr="00ED01E7" w:rsidRDefault="00506582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left" w:pos="1560"/>
        </w:tabs>
        <w:rPr>
          <w:rFonts w:ascii="Arial" w:hAnsi="Arial" w:cs="Arial"/>
          <w:b/>
          <w:bCs/>
          <w:sz w:val="22"/>
          <w:szCs w:val="22"/>
        </w:rPr>
      </w:pPr>
    </w:p>
    <w:p w:rsidR="00506582" w:rsidRPr="00ED01E7" w:rsidRDefault="00506582">
      <w:pPr>
        <w:tabs>
          <w:tab w:val="left" w:pos="1560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>Informace:</w:t>
      </w:r>
      <w:r w:rsidRPr="00ED01E7">
        <w:rPr>
          <w:rFonts w:ascii="Arial" w:hAnsi="Arial" w:cs="Arial"/>
          <w:sz w:val="22"/>
          <w:szCs w:val="22"/>
        </w:rPr>
        <w:t xml:space="preserve"> J. Kosařová, tel: 728 855 897 </w:t>
      </w:r>
    </w:p>
    <w:p w:rsidR="00506582" w:rsidRPr="00ED01E7" w:rsidRDefault="00506582">
      <w:pPr>
        <w:tabs>
          <w:tab w:val="left" w:pos="1134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 w:rsidRPr="00ED01E7">
        <w:rPr>
          <w:rFonts w:ascii="Arial" w:hAnsi="Arial" w:cs="Arial"/>
          <w:sz w:val="22"/>
          <w:szCs w:val="22"/>
        </w:rPr>
        <w:t>e-mail</w:t>
      </w:r>
      <w:r w:rsidRPr="00ED01E7">
        <w:rPr>
          <w:rFonts w:ascii="Arial" w:hAnsi="Arial" w:cs="Arial"/>
        </w:rPr>
        <w:t xml:space="preserve">: </w:t>
      </w:r>
      <w:r w:rsidRPr="00ED01E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ED01E7">
          <w:rPr>
            <w:rStyle w:val="Hyperlink"/>
            <w:rFonts w:ascii="Arial" w:hAnsi="Arial" w:cs="Arial"/>
            <w:sz w:val="18"/>
            <w:szCs w:val="18"/>
          </w:rPr>
          <w:t>jana.sklenarova@tiscali.cz</w:t>
        </w:r>
      </w:hyperlink>
    </w:p>
    <w:p w:rsidR="00506582" w:rsidRPr="00ED01E7" w:rsidRDefault="00506582">
      <w:pPr>
        <w:jc w:val="both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jc w:val="both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jc w:val="both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jc w:val="both"/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center" w:pos="8364"/>
        </w:tabs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center" w:pos="8364"/>
        </w:tabs>
        <w:rPr>
          <w:rFonts w:ascii="Arial" w:hAnsi="Arial" w:cs="Arial"/>
          <w:sz w:val="22"/>
          <w:szCs w:val="22"/>
        </w:rPr>
      </w:pPr>
    </w:p>
    <w:p w:rsidR="00506582" w:rsidRPr="00ED01E7" w:rsidRDefault="00506582">
      <w:pPr>
        <w:tabs>
          <w:tab w:val="center" w:pos="8364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06582" w:rsidRPr="00ED01E7" w:rsidRDefault="00506582">
      <w:pPr>
        <w:tabs>
          <w:tab w:val="center" w:pos="1701"/>
          <w:tab w:val="center" w:pos="8364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>Josef Těšitel v.r.</w:t>
      </w:r>
      <w:r w:rsidRPr="00ED01E7">
        <w:rPr>
          <w:rFonts w:ascii="Arial" w:hAnsi="Arial" w:cs="Arial"/>
          <w:sz w:val="22"/>
          <w:szCs w:val="22"/>
        </w:rPr>
        <w:tab/>
        <w:t>Ing. Jana Kosařová v.r.</w:t>
      </w:r>
      <w:r w:rsidRPr="00ED01E7">
        <w:rPr>
          <w:rFonts w:ascii="Arial" w:hAnsi="Arial" w:cs="Arial"/>
          <w:sz w:val="22"/>
          <w:szCs w:val="22"/>
        </w:rPr>
        <w:tab/>
        <w:t xml:space="preserve">        </w:t>
      </w:r>
    </w:p>
    <w:p w:rsidR="00506582" w:rsidRPr="00ED01E7" w:rsidRDefault="00506582">
      <w:pPr>
        <w:tabs>
          <w:tab w:val="center" w:pos="1701"/>
          <w:tab w:val="center" w:pos="8364"/>
        </w:tabs>
        <w:rPr>
          <w:rFonts w:ascii="Arial" w:hAnsi="Arial" w:cs="Arial"/>
          <w:sz w:val="22"/>
          <w:szCs w:val="22"/>
        </w:rPr>
      </w:pPr>
      <w:r w:rsidRPr="00ED01E7">
        <w:rPr>
          <w:rFonts w:ascii="Arial" w:hAnsi="Arial" w:cs="Arial"/>
          <w:sz w:val="22"/>
          <w:szCs w:val="22"/>
        </w:rPr>
        <w:tab/>
        <w:t xml:space="preserve">ředitel závodu </w:t>
      </w:r>
      <w:r w:rsidRPr="00ED01E7">
        <w:rPr>
          <w:rFonts w:ascii="Arial" w:hAnsi="Arial" w:cs="Arial"/>
          <w:sz w:val="22"/>
          <w:szCs w:val="22"/>
        </w:rPr>
        <w:tab/>
        <w:t>hlavní rozhodčí</w:t>
      </w:r>
    </w:p>
    <w:p w:rsidR="00506582" w:rsidRDefault="00506582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06582" w:rsidRDefault="00506582">
      <w:pPr>
        <w:pStyle w:val="Heading1"/>
        <w:jc w:val="center"/>
        <w:rPr>
          <w:sz w:val="22"/>
          <w:szCs w:val="22"/>
        </w:rPr>
      </w:pPr>
    </w:p>
    <w:p w:rsidR="00506582" w:rsidRPr="00F04E1E" w:rsidRDefault="00506582" w:rsidP="00F04E1E">
      <w:pPr>
        <w:pStyle w:val="Heading1"/>
        <w:jc w:val="center"/>
        <w:rPr>
          <w:b w:val="0"/>
          <w:bCs w:val="0"/>
          <w:sz w:val="36"/>
          <w:szCs w:val="36"/>
        </w:rPr>
      </w:pPr>
      <w:r w:rsidRPr="00F04E1E">
        <w:rPr>
          <w:sz w:val="36"/>
          <w:szCs w:val="36"/>
        </w:rPr>
        <w:t>Přihláška</w:t>
      </w:r>
    </w:p>
    <w:p w:rsidR="00506582" w:rsidRDefault="00506582" w:rsidP="00F04E1E">
      <w:pPr>
        <w:jc w:val="center"/>
        <w:rPr>
          <w:rFonts w:ascii="Arial" w:hAnsi="Arial" w:cs="Arial"/>
          <w:b/>
          <w:bCs/>
        </w:rPr>
      </w:pPr>
    </w:p>
    <w:p w:rsidR="00506582" w:rsidRPr="00F04E1E" w:rsidRDefault="00506582" w:rsidP="00F04E1E">
      <w:pPr>
        <w:pStyle w:val="Heading3"/>
        <w:jc w:val="center"/>
        <w:rPr>
          <w:b w:val="0"/>
          <w:bCs w:val="0"/>
        </w:rPr>
      </w:pPr>
      <w:r w:rsidRPr="00F04E1E">
        <w:t xml:space="preserve">Malý TeamGym </w:t>
      </w:r>
      <w:r>
        <w:t>– malá oblast:  Kolín 12.11. 2016</w:t>
      </w:r>
    </w:p>
    <w:p w:rsidR="00506582" w:rsidRDefault="00506582" w:rsidP="00F04E1E">
      <w:pPr>
        <w:jc w:val="center"/>
        <w:rPr>
          <w:rFonts w:ascii="Arial" w:hAnsi="Arial" w:cs="Arial"/>
          <w:b/>
          <w:bCs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 xml:space="preserve">Župa </w:t>
      </w:r>
      <w:r>
        <w:rPr>
          <w:sz w:val="22"/>
          <w:szCs w:val="22"/>
        </w:rPr>
        <w:tab/>
        <w:t>________________________________________________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>T.J.</w:t>
      </w:r>
      <w:r>
        <w:rPr>
          <w:sz w:val="22"/>
          <w:szCs w:val="22"/>
        </w:rPr>
        <w:tab/>
        <w:t xml:space="preserve">________________________________________________ </w:t>
      </w:r>
      <w:r>
        <w:rPr>
          <w:sz w:val="22"/>
          <w:szCs w:val="22"/>
        </w:rPr>
        <w:tab/>
        <w:t>kategorie   ______________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>Počet členů družstva</w:t>
      </w:r>
      <w:r>
        <w:rPr>
          <w:sz w:val="22"/>
          <w:szCs w:val="22"/>
        </w:rPr>
        <w:tab/>
        <w:t xml:space="preserve">_____________  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Jméno vedoucího družstva</w:t>
      </w:r>
      <w:r>
        <w:rPr>
          <w:sz w:val="22"/>
          <w:szCs w:val="22"/>
        </w:rPr>
        <w:t xml:space="preserve">   __________________________________________________________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>Kontaktní adresa     _____________________________________________</w:t>
      </w:r>
      <w:r>
        <w:rPr>
          <w:sz w:val="22"/>
          <w:szCs w:val="22"/>
        </w:rPr>
        <w:tab/>
        <w:t xml:space="preserve">telefon ___________  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>fax  ____________   e-mail  ______________   www T.J./oddílu  _____________________________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pStyle w:val="Heading2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>Jmenný seznam závodníků</w:t>
      </w:r>
    </w:p>
    <w:p w:rsidR="00506582" w:rsidRDefault="00506582" w:rsidP="00F04E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50"/>
        <w:gridCol w:w="3780"/>
        <w:gridCol w:w="2160"/>
        <w:gridCol w:w="1980"/>
      </w:tblGrid>
      <w:tr w:rsidR="00506582">
        <w:trPr>
          <w:trHeight w:val="231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č.</w:t>
            </w:r>
          </w:p>
        </w:tc>
        <w:tc>
          <w:tcPr>
            <w:tcW w:w="3780" w:type="dxa"/>
          </w:tcPr>
          <w:p w:rsidR="00506582" w:rsidRPr="00F40553" w:rsidRDefault="00506582" w:rsidP="00741E0E">
            <w:pPr>
              <w:pStyle w:val="Heading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F4055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jméno a příjmení</w:t>
            </w: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rodné číslo</w:t>
            </w:r>
          </w:p>
        </w:tc>
        <w:tc>
          <w:tcPr>
            <w:tcW w:w="1980" w:type="dxa"/>
          </w:tcPr>
          <w:p w:rsidR="00506582" w:rsidRDefault="00506582" w:rsidP="00515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číslo čl.průkazu</w:t>
            </w: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  <w:tr w:rsidR="00506582">
        <w:trPr>
          <w:cantSplit/>
          <w:trHeight w:val="345"/>
        </w:trPr>
        <w:tc>
          <w:tcPr>
            <w:tcW w:w="1150" w:type="dxa"/>
          </w:tcPr>
          <w:p w:rsidR="00506582" w:rsidRDefault="00506582" w:rsidP="0074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7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06582" w:rsidRDefault="00506582" w:rsidP="00741E0E">
            <w:pPr>
              <w:rPr>
                <w:sz w:val="28"/>
                <w:szCs w:val="28"/>
              </w:rPr>
            </w:pPr>
          </w:p>
        </w:tc>
      </w:tr>
    </w:tbl>
    <w:p w:rsidR="00506582" w:rsidRDefault="00506582" w:rsidP="00F04E1E">
      <w:pPr>
        <w:rPr>
          <w:sz w:val="22"/>
          <w:szCs w:val="22"/>
        </w:rPr>
      </w:pPr>
    </w:p>
    <w:p w:rsidR="00506582" w:rsidRPr="00E24D27" w:rsidRDefault="00506582" w:rsidP="00F04E1E">
      <w:pPr>
        <w:rPr>
          <w:sz w:val="22"/>
          <w:szCs w:val="22"/>
        </w:rPr>
      </w:pPr>
      <w:r w:rsidRPr="00E24D27">
        <w:rPr>
          <w:b/>
          <w:bCs/>
          <w:sz w:val="22"/>
          <w:szCs w:val="22"/>
          <w:u w:val="single"/>
        </w:rPr>
        <w:t>Čestné prohlášení</w:t>
      </w:r>
      <w:r>
        <w:rPr>
          <w:b/>
          <w:bCs/>
          <w:sz w:val="22"/>
          <w:szCs w:val="22"/>
          <w:u w:val="single"/>
        </w:rPr>
        <w:t xml:space="preserve"> vedoucího družstva</w:t>
      </w:r>
      <w:r w:rsidRPr="00E24D27">
        <w:rPr>
          <w:b/>
          <w:bCs/>
          <w:sz w:val="22"/>
          <w:szCs w:val="22"/>
          <w:u w:val="single"/>
        </w:rPr>
        <w:t>:</w:t>
      </w:r>
      <w:r w:rsidRPr="00E24D27">
        <w:rPr>
          <w:sz w:val="22"/>
          <w:szCs w:val="22"/>
        </w:rPr>
        <w:t xml:space="preserve"> Svým podpisem potvrzuji, že všechny uvedené údaje jsou pravdivé a v souladu s rozpisem soutěže MTG a že jsem </w:t>
      </w:r>
      <w:r>
        <w:rPr>
          <w:sz w:val="22"/>
          <w:szCs w:val="22"/>
        </w:rPr>
        <w:t xml:space="preserve">si </w:t>
      </w:r>
      <w:r w:rsidRPr="00E24D27">
        <w:rPr>
          <w:sz w:val="22"/>
          <w:szCs w:val="22"/>
        </w:rPr>
        <w:t>vědom</w:t>
      </w:r>
      <w:r>
        <w:rPr>
          <w:sz w:val="22"/>
          <w:szCs w:val="22"/>
        </w:rPr>
        <w:t>/a/</w:t>
      </w:r>
      <w:r w:rsidRPr="00E24D27">
        <w:rPr>
          <w:sz w:val="22"/>
          <w:szCs w:val="22"/>
        </w:rPr>
        <w:t xml:space="preserve"> toho, že pokud se prokáže nepravdivost těchto údajů, bude družstvo ze soutěže bez náhrady vyřazeno a zaplatí pořadateli pokutu 2 000,- Kč, splatnou jeden měsíc po datu zjištění; v případě, že tato částka nebude uhrazena, nebude závodníkům  jednoty umožněn start v dalším soutěžním období v soutěžích MTG ČOS</w:t>
      </w:r>
      <w:r>
        <w:rPr>
          <w:sz w:val="22"/>
          <w:szCs w:val="22"/>
        </w:rPr>
        <w:t>.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Pr="00E24D27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>Jméno a příjmení____________________________________Podpis__________________________.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 w:rsidRPr="00E24D27">
        <w:rPr>
          <w:b/>
          <w:bCs/>
          <w:sz w:val="22"/>
          <w:szCs w:val="22"/>
          <w:u w:val="single"/>
        </w:rPr>
        <w:t>Potvrzení T.J</w:t>
      </w:r>
      <w:r>
        <w:rPr>
          <w:sz w:val="22"/>
          <w:szCs w:val="22"/>
        </w:rPr>
        <w:t>.</w:t>
      </w: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</w:p>
    <w:p w:rsidR="00506582" w:rsidRDefault="00506582" w:rsidP="00F04E1E">
      <w:pPr>
        <w:rPr>
          <w:sz w:val="22"/>
          <w:szCs w:val="22"/>
        </w:rPr>
      </w:pPr>
      <w:r>
        <w:rPr>
          <w:sz w:val="22"/>
          <w:szCs w:val="22"/>
        </w:rPr>
        <w:t>datum</w:t>
      </w:r>
      <w:r>
        <w:rPr>
          <w:sz w:val="22"/>
          <w:szCs w:val="22"/>
        </w:rPr>
        <w:tab/>
        <w:t>_____________   jméno  ________________</w:t>
      </w:r>
      <w:r>
        <w:rPr>
          <w:sz w:val="22"/>
          <w:szCs w:val="22"/>
        </w:rPr>
        <w:tab/>
        <w:t>podpis</w:t>
      </w:r>
      <w:r>
        <w:rPr>
          <w:sz w:val="22"/>
          <w:szCs w:val="22"/>
        </w:rPr>
        <w:tab/>
        <w:t>___________</w:t>
      </w:r>
      <w:r>
        <w:rPr>
          <w:sz w:val="22"/>
          <w:szCs w:val="22"/>
        </w:rPr>
        <w:tab/>
        <w:t>razítko</w:t>
      </w:r>
    </w:p>
    <w:p w:rsidR="00506582" w:rsidRDefault="00506582" w:rsidP="00F04E1E">
      <w:pPr>
        <w:pStyle w:val="Heading1"/>
      </w:pPr>
    </w:p>
    <w:sectPr w:rsidR="00506582" w:rsidSect="005D382D">
      <w:pgSz w:w="11906" w:h="16838"/>
      <w:pgMar w:top="357" w:right="707" w:bottom="295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6CAE6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4967A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1C2AF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F34DE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3DC4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783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4003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F8C9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6A4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A54F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A31D3"/>
    <w:multiLevelType w:val="hybridMultilevel"/>
    <w:tmpl w:val="56C4FD4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584FE7"/>
    <w:multiLevelType w:val="hybridMultilevel"/>
    <w:tmpl w:val="6C78CE4E"/>
    <w:lvl w:ilvl="0" w:tplc="4A30777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906CFC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603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783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49F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5AB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66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703D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CAF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CF8332A"/>
    <w:multiLevelType w:val="singleLevel"/>
    <w:tmpl w:val="29445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</w:abstractNum>
  <w:abstractNum w:abstractNumId="13">
    <w:nsid w:val="0E7B433A"/>
    <w:multiLevelType w:val="singleLevel"/>
    <w:tmpl w:val="0405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>
    <w:nsid w:val="12A6154F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5">
    <w:nsid w:val="15B7480B"/>
    <w:multiLevelType w:val="singleLevel"/>
    <w:tmpl w:val="0405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1CB75890"/>
    <w:multiLevelType w:val="singleLevel"/>
    <w:tmpl w:val="918AC4F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7">
    <w:nsid w:val="211E3DA9"/>
    <w:multiLevelType w:val="hybridMultilevel"/>
    <w:tmpl w:val="7B7812AE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A2470CB"/>
    <w:multiLevelType w:val="hybridMultilevel"/>
    <w:tmpl w:val="48A427AA"/>
    <w:lvl w:ilvl="0" w:tplc="817E57D6">
      <w:start w:val="16"/>
      <w:numFmt w:val="decimal"/>
      <w:lvlText w:val="%1."/>
      <w:lvlJc w:val="left"/>
      <w:pPr>
        <w:tabs>
          <w:tab w:val="num" w:pos="1080"/>
        </w:tabs>
        <w:ind w:left="1080" w:hanging="660"/>
      </w:pPr>
      <w:rPr>
        <w:rFonts w:cs="Times New Roman" w:hint="default"/>
      </w:rPr>
    </w:lvl>
    <w:lvl w:ilvl="1" w:tplc="18F02598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C4989B26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AF0831F0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337ED12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E00596C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DFE02FD8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C82CD35A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A1A0E226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9">
    <w:nsid w:val="34560821"/>
    <w:multiLevelType w:val="hybridMultilevel"/>
    <w:tmpl w:val="F1ACD8C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8F133E"/>
    <w:multiLevelType w:val="singleLevel"/>
    <w:tmpl w:val="BFACB82E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</w:abstractNum>
  <w:abstractNum w:abstractNumId="21">
    <w:nsid w:val="3F7114B1"/>
    <w:multiLevelType w:val="singleLevel"/>
    <w:tmpl w:val="FBACAB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40954EDB"/>
    <w:multiLevelType w:val="hybridMultilevel"/>
    <w:tmpl w:val="FF6EB64E"/>
    <w:lvl w:ilvl="0" w:tplc="0405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3">
    <w:nsid w:val="44ED67CE"/>
    <w:multiLevelType w:val="hybridMultilevel"/>
    <w:tmpl w:val="0DC49C8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ED2FE9"/>
    <w:multiLevelType w:val="singleLevel"/>
    <w:tmpl w:val="9A4C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5">
    <w:nsid w:val="59AD7F08"/>
    <w:multiLevelType w:val="singleLevel"/>
    <w:tmpl w:val="0405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6">
    <w:nsid w:val="5E66469D"/>
    <w:multiLevelType w:val="hybridMultilevel"/>
    <w:tmpl w:val="61FECD60"/>
    <w:lvl w:ilvl="0" w:tplc="0405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7">
    <w:nsid w:val="756F68A5"/>
    <w:multiLevelType w:val="singleLevel"/>
    <w:tmpl w:val="9E9C6E44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</w:abstractNum>
  <w:abstractNum w:abstractNumId="28">
    <w:nsid w:val="77E67969"/>
    <w:multiLevelType w:val="hybridMultilevel"/>
    <w:tmpl w:val="12E2C59A"/>
    <w:lvl w:ilvl="0" w:tplc="7E16AE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7DC8DF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0CE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EB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EAA0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9A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83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EED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6EE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6D0054"/>
    <w:multiLevelType w:val="hybridMultilevel"/>
    <w:tmpl w:val="AFF61246"/>
    <w:lvl w:ilvl="0" w:tplc="BC98C2D4">
      <w:start w:val="1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  <w:b/>
        <w:bCs/>
      </w:rPr>
    </w:lvl>
    <w:lvl w:ilvl="1" w:tplc="DA78AA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3BA8B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C80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F7C2A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87236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4ACC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A107F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3D066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4"/>
  </w:num>
  <w:num w:numId="3">
    <w:abstractNumId w:val="15"/>
  </w:num>
  <w:num w:numId="4">
    <w:abstractNumId w:val="16"/>
  </w:num>
  <w:num w:numId="5">
    <w:abstractNumId w:val="13"/>
  </w:num>
  <w:num w:numId="6">
    <w:abstractNumId w:val="25"/>
  </w:num>
  <w:num w:numId="7">
    <w:abstractNumId w:val="11"/>
  </w:num>
  <w:num w:numId="8">
    <w:abstractNumId w:val="28"/>
  </w:num>
  <w:num w:numId="9">
    <w:abstractNumId w:val="21"/>
  </w:num>
  <w:num w:numId="10">
    <w:abstractNumId w:val="14"/>
  </w:num>
  <w:num w:numId="11">
    <w:abstractNumId w:val="29"/>
  </w:num>
  <w:num w:numId="12">
    <w:abstractNumId w:val="18"/>
  </w:num>
  <w:num w:numId="13">
    <w:abstractNumId w:val="20"/>
  </w:num>
  <w:num w:numId="14">
    <w:abstractNumId w:val="27"/>
  </w:num>
  <w:num w:numId="15">
    <w:abstractNumId w:val="19"/>
  </w:num>
  <w:num w:numId="16">
    <w:abstractNumId w:val="26"/>
  </w:num>
  <w:num w:numId="17">
    <w:abstractNumId w:val="23"/>
  </w:num>
  <w:num w:numId="18">
    <w:abstractNumId w:val="22"/>
  </w:num>
  <w:num w:numId="19">
    <w:abstractNumId w:val="17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6BB9"/>
    <w:rsid w:val="000B0705"/>
    <w:rsid w:val="0010003E"/>
    <w:rsid w:val="00102912"/>
    <w:rsid w:val="00157A01"/>
    <w:rsid w:val="00163CEB"/>
    <w:rsid w:val="00176F0C"/>
    <w:rsid w:val="001A6BB9"/>
    <w:rsid w:val="001C7184"/>
    <w:rsid w:val="0021179A"/>
    <w:rsid w:val="002618C9"/>
    <w:rsid w:val="00281D1D"/>
    <w:rsid w:val="00292F41"/>
    <w:rsid w:val="002B70B8"/>
    <w:rsid w:val="00305473"/>
    <w:rsid w:val="00363644"/>
    <w:rsid w:val="003D1745"/>
    <w:rsid w:val="00425E44"/>
    <w:rsid w:val="004571CC"/>
    <w:rsid w:val="00470002"/>
    <w:rsid w:val="00494BEC"/>
    <w:rsid w:val="004B78C5"/>
    <w:rsid w:val="004E6EEF"/>
    <w:rsid w:val="004F0295"/>
    <w:rsid w:val="004F17FE"/>
    <w:rsid w:val="00506582"/>
    <w:rsid w:val="0051556E"/>
    <w:rsid w:val="00543F29"/>
    <w:rsid w:val="005D382D"/>
    <w:rsid w:val="005E3255"/>
    <w:rsid w:val="0062417C"/>
    <w:rsid w:val="00691D08"/>
    <w:rsid w:val="006A75A4"/>
    <w:rsid w:val="006C3F7A"/>
    <w:rsid w:val="006D33F1"/>
    <w:rsid w:val="006E4399"/>
    <w:rsid w:val="00741E0E"/>
    <w:rsid w:val="00747237"/>
    <w:rsid w:val="00785862"/>
    <w:rsid w:val="007B492F"/>
    <w:rsid w:val="00830085"/>
    <w:rsid w:val="008A42EF"/>
    <w:rsid w:val="008A52A6"/>
    <w:rsid w:val="008D29FD"/>
    <w:rsid w:val="00906B5D"/>
    <w:rsid w:val="009548E7"/>
    <w:rsid w:val="00964027"/>
    <w:rsid w:val="009E7A39"/>
    <w:rsid w:val="00A10E91"/>
    <w:rsid w:val="00A230B3"/>
    <w:rsid w:val="00A8422D"/>
    <w:rsid w:val="00A84703"/>
    <w:rsid w:val="00A856CA"/>
    <w:rsid w:val="00AE2C6C"/>
    <w:rsid w:val="00AE3306"/>
    <w:rsid w:val="00B1382E"/>
    <w:rsid w:val="00B26963"/>
    <w:rsid w:val="00B4779E"/>
    <w:rsid w:val="00B860AF"/>
    <w:rsid w:val="00B93E07"/>
    <w:rsid w:val="00B97A5A"/>
    <w:rsid w:val="00BA62F9"/>
    <w:rsid w:val="00BB3970"/>
    <w:rsid w:val="00BD17B5"/>
    <w:rsid w:val="00BF73E2"/>
    <w:rsid w:val="00C04656"/>
    <w:rsid w:val="00C421B0"/>
    <w:rsid w:val="00D137CB"/>
    <w:rsid w:val="00D26CF1"/>
    <w:rsid w:val="00D37FE2"/>
    <w:rsid w:val="00D647FB"/>
    <w:rsid w:val="00DF1118"/>
    <w:rsid w:val="00E24D27"/>
    <w:rsid w:val="00E31017"/>
    <w:rsid w:val="00ED01E7"/>
    <w:rsid w:val="00ED4AAA"/>
    <w:rsid w:val="00EE06FD"/>
    <w:rsid w:val="00F02E89"/>
    <w:rsid w:val="00F04E1E"/>
    <w:rsid w:val="00F10953"/>
    <w:rsid w:val="00F13407"/>
    <w:rsid w:val="00F40553"/>
    <w:rsid w:val="00F61570"/>
    <w:rsid w:val="00F842B2"/>
    <w:rsid w:val="00FB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E06F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06FD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06FD"/>
    <w:pPr>
      <w:keepNext/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06FD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06FD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06FD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06FD"/>
    <w:pPr>
      <w:keepNext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06FD"/>
    <w:pPr>
      <w:keepNext/>
      <w:tabs>
        <w:tab w:val="left" w:pos="2127"/>
      </w:tabs>
      <w:ind w:left="3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2C6C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2C6C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2C6C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2C6C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2C6C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2C6C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2C6C"/>
    <w:rPr>
      <w:rFonts w:ascii="Calibri" w:hAnsi="Calibri" w:cs="Times New Roman"/>
      <w:sz w:val="24"/>
    </w:rPr>
  </w:style>
  <w:style w:type="paragraph" w:styleId="Title">
    <w:name w:val="Title"/>
    <w:basedOn w:val="Normal"/>
    <w:link w:val="TitleChar"/>
    <w:uiPriority w:val="99"/>
    <w:qFormat/>
    <w:rsid w:val="00EE06FD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E2C6C"/>
    <w:rPr>
      <w:rFonts w:ascii="Cambria" w:hAnsi="Cambria" w:cs="Times New Roman"/>
      <w:b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rsid w:val="00EE06FD"/>
    <w:pPr>
      <w:jc w:val="center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E2C6C"/>
    <w:rPr>
      <w:rFonts w:ascii="Cambria" w:hAnsi="Cambria" w:cs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EE06FD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2C6C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EE06FD"/>
    <w:pPr>
      <w:ind w:left="1410" w:hanging="141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E2C6C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semiHidden/>
    <w:rsid w:val="00EE06FD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E2C6C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EE06FD"/>
    <w:pPr>
      <w:ind w:left="36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AE2C6C"/>
    <w:rPr>
      <w:rFonts w:cs="Times New Roman"/>
      <w:sz w:val="16"/>
    </w:rPr>
  </w:style>
  <w:style w:type="character" w:styleId="Hyperlink">
    <w:name w:val="Hyperlink"/>
    <w:basedOn w:val="DefaultParagraphFont"/>
    <w:uiPriority w:val="99"/>
    <w:semiHidden/>
    <w:rsid w:val="00EE06F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E06F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kol_kolin@volny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tyrsova@sokol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a.sklenarova@tiscali.c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.sklenarova@tiscal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64</TotalTime>
  <Pages>3</Pages>
  <Words>868</Words>
  <Characters>5127</Characters>
  <Application>Microsoft Office Outlook</Application>
  <DocSecurity>0</DocSecurity>
  <Lines>0</Lines>
  <Paragraphs>0</Paragraphs>
  <ScaleCrop>false</ScaleCrop>
  <Company>Sokol-COS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 Z P I S</dc:title>
  <dc:subject/>
  <dc:creator>Sokol</dc:creator>
  <cp:keywords/>
  <dc:description/>
  <cp:lastModifiedBy>Jana</cp:lastModifiedBy>
  <cp:revision>23</cp:revision>
  <cp:lastPrinted>2006-10-27T13:33:00Z</cp:lastPrinted>
  <dcterms:created xsi:type="dcterms:W3CDTF">2013-10-01T07:14:00Z</dcterms:created>
  <dcterms:modified xsi:type="dcterms:W3CDTF">2016-10-05T15:17:00Z</dcterms:modified>
</cp:coreProperties>
</file>